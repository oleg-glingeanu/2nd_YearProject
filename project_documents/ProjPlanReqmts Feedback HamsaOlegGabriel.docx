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530"/>
        <w:gridCol w:w="30"/>
        <w:gridCol w:w="1320"/>
        <w:gridCol w:w="3240"/>
      </w:tblGrid>
      <w:tr w:rsidR="00966DAC" w14:paraId="28B4DFA0" w14:textId="77777777" w:rsidTr="00574039">
        <w:tc>
          <w:tcPr>
            <w:tcW w:w="4620" w:type="dxa"/>
            <w:gridSpan w:val="3"/>
          </w:tcPr>
          <w:p w14:paraId="6F60B7DB" w14:textId="77777777" w:rsidR="00966DAC" w:rsidRDefault="00966DAC">
            <w:pPr>
              <w:pStyle w:val="Heading4"/>
            </w:pPr>
            <w:r>
              <w:t>Student Name</w:t>
            </w:r>
            <w:r w:rsidR="001A6E45">
              <w:t>s</w:t>
            </w:r>
          </w:p>
        </w:tc>
        <w:tc>
          <w:tcPr>
            <w:tcW w:w="4560" w:type="dxa"/>
            <w:gridSpan w:val="2"/>
          </w:tcPr>
          <w:p w14:paraId="6C7A3E4C" w14:textId="77777777" w:rsidR="00966DAC" w:rsidRDefault="00966DAC">
            <w:pPr>
              <w:pStyle w:val="Heading4"/>
            </w:pPr>
            <w:r>
              <w:t>Project Title</w:t>
            </w:r>
          </w:p>
        </w:tc>
      </w:tr>
      <w:tr w:rsidR="00574039" w14:paraId="1C8C1AFB" w14:textId="77777777" w:rsidTr="00574039">
        <w:tc>
          <w:tcPr>
            <w:tcW w:w="4620" w:type="dxa"/>
            <w:gridSpan w:val="3"/>
            <w:tcBorders>
              <w:bottom w:val="single" w:sz="4" w:space="0" w:color="auto"/>
            </w:tcBorders>
          </w:tcPr>
          <w:p w14:paraId="3DF3B3E6" w14:textId="0C762E2D" w:rsidR="00574039" w:rsidRDefault="008058C7" w:rsidP="0027784A">
            <w:pPr>
              <w:pStyle w:val="NoSpacing"/>
            </w:pPr>
            <w:proofErr w:type="spellStart"/>
            <w:r>
              <w:t>Hamsa</w:t>
            </w:r>
            <w:proofErr w:type="spellEnd"/>
            <w:r>
              <w:t xml:space="preserve"> </w:t>
            </w:r>
            <w:proofErr w:type="spellStart"/>
            <w:r>
              <w:t>Alrawe</w:t>
            </w:r>
            <w:proofErr w:type="spellEnd"/>
          </w:p>
        </w:tc>
        <w:tc>
          <w:tcPr>
            <w:tcW w:w="4560" w:type="dxa"/>
            <w:gridSpan w:val="2"/>
            <w:tcBorders>
              <w:bottom w:val="single" w:sz="4" w:space="0" w:color="auto"/>
            </w:tcBorders>
          </w:tcPr>
          <w:p w14:paraId="49494FED" w14:textId="1927B9F9" w:rsidR="00574039" w:rsidRPr="00F95D50" w:rsidRDefault="007D5E1A">
            <w:r>
              <w:t>Online Furniture Store</w:t>
            </w:r>
          </w:p>
        </w:tc>
      </w:tr>
      <w:tr w:rsidR="00574039" w14:paraId="41E70B75" w14:textId="77777777" w:rsidTr="00574039">
        <w:tc>
          <w:tcPr>
            <w:tcW w:w="4620" w:type="dxa"/>
            <w:gridSpan w:val="3"/>
            <w:tcBorders>
              <w:bottom w:val="single" w:sz="4" w:space="0" w:color="auto"/>
            </w:tcBorders>
          </w:tcPr>
          <w:p w14:paraId="45F3C788" w14:textId="035264FF" w:rsidR="00574039" w:rsidRDefault="008058C7" w:rsidP="0027784A">
            <w:pPr>
              <w:pStyle w:val="NoSpacing"/>
            </w:pPr>
            <w:r>
              <w:t xml:space="preserve">Oleg </w:t>
            </w:r>
            <w:proofErr w:type="spellStart"/>
            <w:r>
              <w:t>Glingeanu</w:t>
            </w:r>
            <w:proofErr w:type="spellEnd"/>
          </w:p>
        </w:tc>
        <w:tc>
          <w:tcPr>
            <w:tcW w:w="4560" w:type="dxa"/>
            <w:gridSpan w:val="2"/>
            <w:tcBorders>
              <w:bottom w:val="single" w:sz="4" w:space="0" w:color="auto"/>
            </w:tcBorders>
          </w:tcPr>
          <w:p w14:paraId="343A76A9" w14:textId="77777777" w:rsidR="00574039" w:rsidRPr="00F95D50" w:rsidRDefault="00574039"/>
        </w:tc>
      </w:tr>
      <w:tr w:rsidR="00574039" w14:paraId="3CD04461" w14:textId="77777777" w:rsidTr="00574039">
        <w:tc>
          <w:tcPr>
            <w:tcW w:w="4620" w:type="dxa"/>
            <w:gridSpan w:val="3"/>
            <w:tcBorders>
              <w:bottom w:val="single" w:sz="4" w:space="0" w:color="auto"/>
            </w:tcBorders>
          </w:tcPr>
          <w:p w14:paraId="57AF6E14" w14:textId="017219C2" w:rsidR="00574039" w:rsidRDefault="008058C7" w:rsidP="00F1572A">
            <w:pPr>
              <w:pStyle w:val="NoSpacing"/>
            </w:pPr>
            <w:r>
              <w:t xml:space="preserve">Gabriel </w:t>
            </w:r>
            <w:proofErr w:type="spellStart"/>
            <w:r>
              <w:t>Ariesan</w:t>
            </w:r>
            <w:proofErr w:type="spellEnd"/>
          </w:p>
        </w:tc>
        <w:tc>
          <w:tcPr>
            <w:tcW w:w="4560" w:type="dxa"/>
            <w:gridSpan w:val="2"/>
            <w:tcBorders>
              <w:bottom w:val="single" w:sz="4" w:space="0" w:color="auto"/>
            </w:tcBorders>
          </w:tcPr>
          <w:p w14:paraId="001EE8A9" w14:textId="77777777" w:rsidR="00574039" w:rsidRPr="00F95D50" w:rsidRDefault="00574039"/>
        </w:tc>
      </w:tr>
      <w:tr w:rsidR="00574039" w14:paraId="447C42A8" w14:textId="77777777" w:rsidTr="00574039">
        <w:trPr>
          <w:cantSplit/>
        </w:trPr>
        <w:tc>
          <w:tcPr>
            <w:tcW w:w="9180" w:type="dxa"/>
            <w:gridSpan w:val="5"/>
            <w:tcBorders>
              <w:left w:val="nil"/>
              <w:right w:val="nil"/>
            </w:tcBorders>
          </w:tcPr>
          <w:p w14:paraId="1CDC24CB" w14:textId="77777777" w:rsidR="00574039" w:rsidRDefault="00574039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</w:pPr>
          </w:p>
        </w:tc>
      </w:tr>
      <w:tr w:rsidR="00574039" w14:paraId="40024D8F" w14:textId="77777777" w:rsidTr="00574039">
        <w:tc>
          <w:tcPr>
            <w:tcW w:w="4620" w:type="dxa"/>
            <w:gridSpan w:val="3"/>
          </w:tcPr>
          <w:p w14:paraId="6E1608BC" w14:textId="77777777" w:rsidR="00574039" w:rsidRDefault="00574039">
            <w:pPr>
              <w:pStyle w:val="Heading4"/>
            </w:pPr>
            <w:r>
              <w:t>Project Supervisor</w:t>
            </w:r>
          </w:p>
        </w:tc>
        <w:tc>
          <w:tcPr>
            <w:tcW w:w="4560" w:type="dxa"/>
            <w:gridSpan w:val="2"/>
          </w:tcPr>
          <w:p w14:paraId="5E5A0F1A" w14:textId="7EC3857C" w:rsidR="00574039" w:rsidRDefault="00574039">
            <w:pPr>
              <w:rPr>
                <w:b/>
              </w:rPr>
            </w:pPr>
          </w:p>
        </w:tc>
      </w:tr>
      <w:tr w:rsidR="00574039" w14:paraId="5C2E48D5" w14:textId="77777777" w:rsidTr="00574039">
        <w:tc>
          <w:tcPr>
            <w:tcW w:w="4620" w:type="dxa"/>
            <w:gridSpan w:val="3"/>
            <w:tcBorders>
              <w:bottom w:val="single" w:sz="4" w:space="0" w:color="auto"/>
            </w:tcBorders>
          </w:tcPr>
          <w:p w14:paraId="33663D1E" w14:textId="318BEE89" w:rsidR="00574039" w:rsidRPr="00F95D50" w:rsidRDefault="001F23A1">
            <w:r>
              <w:t>Elizabeth Sherry</w:t>
            </w:r>
          </w:p>
        </w:tc>
        <w:tc>
          <w:tcPr>
            <w:tcW w:w="4560" w:type="dxa"/>
            <w:gridSpan w:val="2"/>
            <w:tcBorders>
              <w:bottom w:val="single" w:sz="4" w:space="0" w:color="auto"/>
            </w:tcBorders>
          </w:tcPr>
          <w:p w14:paraId="74437D64" w14:textId="77777777" w:rsidR="00574039" w:rsidRDefault="00574039">
            <w:pPr>
              <w:rPr>
                <w:b/>
              </w:rPr>
            </w:pPr>
          </w:p>
        </w:tc>
      </w:tr>
      <w:tr w:rsidR="00574039" w14:paraId="64574087" w14:textId="77777777" w:rsidTr="00574039">
        <w:trPr>
          <w:cantSplit/>
        </w:trPr>
        <w:tc>
          <w:tcPr>
            <w:tcW w:w="9180" w:type="dxa"/>
            <w:gridSpan w:val="5"/>
            <w:tcBorders>
              <w:left w:val="nil"/>
              <w:right w:val="nil"/>
            </w:tcBorders>
          </w:tcPr>
          <w:p w14:paraId="76ACF59B" w14:textId="77777777" w:rsidR="00574039" w:rsidRDefault="00574039"/>
        </w:tc>
      </w:tr>
      <w:tr w:rsidR="00574039" w14:paraId="5CDE8E87" w14:textId="77777777" w:rsidTr="00574039">
        <w:trPr>
          <w:cantSplit/>
          <w:trHeight w:val="263"/>
        </w:trPr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14:paraId="025379C0" w14:textId="77777777" w:rsidR="00574039" w:rsidRDefault="00574039">
            <w:pPr>
              <w:pStyle w:val="Heading4"/>
              <w:tabs>
                <w:tab w:val="left" w:pos="3420"/>
              </w:tabs>
            </w:pPr>
            <w:r>
              <w:t>Project Component/ Deliverable</w:t>
            </w:r>
            <w:r>
              <w:tab/>
            </w:r>
          </w:p>
        </w:tc>
        <w:tc>
          <w:tcPr>
            <w:tcW w:w="4590" w:type="dxa"/>
            <w:gridSpan w:val="3"/>
            <w:tcBorders>
              <w:bottom w:val="single" w:sz="4" w:space="0" w:color="auto"/>
            </w:tcBorders>
          </w:tcPr>
          <w:p w14:paraId="57727425" w14:textId="77777777" w:rsidR="00574039" w:rsidRDefault="00574039">
            <w:pPr>
              <w:pStyle w:val="Heading4"/>
              <w:tabs>
                <w:tab w:val="left" w:pos="3420"/>
              </w:tabs>
            </w:pPr>
            <w:r>
              <w:t>Date Received</w:t>
            </w:r>
          </w:p>
        </w:tc>
      </w:tr>
      <w:tr w:rsidR="00574039" w14:paraId="2D6D14A3" w14:textId="77777777" w:rsidTr="00574039">
        <w:trPr>
          <w:cantSplit/>
          <w:trHeight w:val="262"/>
        </w:trPr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14:paraId="610EAEC7" w14:textId="662630B2" w:rsidR="00574039" w:rsidRPr="001A6E45" w:rsidRDefault="00614CDB">
            <w:pPr>
              <w:pStyle w:val="Heading4"/>
              <w:tabs>
                <w:tab w:val="left" w:pos="3420"/>
              </w:tabs>
              <w:rPr>
                <w:b w:val="0"/>
              </w:rPr>
            </w:pPr>
            <w:r>
              <w:rPr>
                <w:b w:val="0"/>
              </w:rPr>
              <w:t>Project Plan &amp; Requirements</w:t>
            </w:r>
          </w:p>
        </w:tc>
        <w:tc>
          <w:tcPr>
            <w:tcW w:w="4590" w:type="dxa"/>
            <w:gridSpan w:val="3"/>
            <w:tcBorders>
              <w:bottom w:val="single" w:sz="4" w:space="0" w:color="auto"/>
            </w:tcBorders>
          </w:tcPr>
          <w:p w14:paraId="0B53EB0D" w14:textId="6B3C61C0" w:rsidR="00574039" w:rsidRPr="001A6E45" w:rsidRDefault="001F23A1" w:rsidP="00BE0739">
            <w:pPr>
              <w:pStyle w:val="Heading4"/>
              <w:tabs>
                <w:tab w:val="left" w:pos="3420"/>
              </w:tabs>
              <w:rPr>
                <w:b w:val="0"/>
              </w:rPr>
            </w:pPr>
            <w:r>
              <w:rPr>
                <w:b w:val="0"/>
              </w:rPr>
              <w:t>12</w:t>
            </w:r>
            <w:r w:rsidRPr="001F23A1"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Feb 2021</w:t>
            </w:r>
          </w:p>
        </w:tc>
      </w:tr>
      <w:tr w:rsidR="00574039" w14:paraId="19FA7E65" w14:textId="77777777" w:rsidTr="00574039">
        <w:trPr>
          <w:cantSplit/>
        </w:trPr>
        <w:tc>
          <w:tcPr>
            <w:tcW w:w="9180" w:type="dxa"/>
            <w:gridSpan w:val="5"/>
            <w:tcBorders>
              <w:left w:val="nil"/>
              <w:right w:val="nil"/>
            </w:tcBorders>
          </w:tcPr>
          <w:p w14:paraId="4CBD6C8F" w14:textId="77777777" w:rsidR="00574039" w:rsidRDefault="00574039"/>
        </w:tc>
      </w:tr>
      <w:tr w:rsidR="00574039" w14:paraId="11E39A0C" w14:textId="77777777" w:rsidTr="00574039">
        <w:trPr>
          <w:cantSplit/>
          <w:trHeight w:val="293"/>
        </w:trPr>
        <w:tc>
          <w:tcPr>
            <w:tcW w:w="3060" w:type="dxa"/>
          </w:tcPr>
          <w:p w14:paraId="39CFB75E" w14:textId="77777777" w:rsidR="00574039" w:rsidRDefault="00574039">
            <w:pPr>
              <w:pStyle w:val="Heading4"/>
              <w:jc w:val="left"/>
            </w:pPr>
            <w:r>
              <w:t>Current Project Phase</w:t>
            </w:r>
          </w:p>
        </w:tc>
        <w:tc>
          <w:tcPr>
            <w:tcW w:w="2880" w:type="dxa"/>
            <w:gridSpan w:val="3"/>
          </w:tcPr>
          <w:p w14:paraId="70BA6058" w14:textId="77777777" w:rsidR="00574039" w:rsidRDefault="00574039">
            <w:pPr>
              <w:pStyle w:val="Heading4"/>
            </w:pPr>
            <w:r>
              <w:t>Next Deliverable Date</w:t>
            </w:r>
          </w:p>
        </w:tc>
        <w:tc>
          <w:tcPr>
            <w:tcW w:w="3240" w:type="dxa"/>
          </w:tcPr>
          <w:p w14:paraId="390F0FF2" w14:textId="77777777" w:rsidR="00574039" w:rsidRDefault="00574039">
            <w:pPr>
              <w:pStyle w:val="Heading3"/>
            </w:pPr>
            <w:r>
              <w:t>Project Weeks Remaining</w:t>
            </w:r>
          </w:p>
        </w:tc>
      </w:tr>
      <w:tr w:rsidR="00574039" w14:paraId="10E37506" w14:textId="77777777" w:rsidTr="00574039">
        <w:trPr>
          <w:cantSplit/>
          <w:trHeight w:val="292"/>
        </w:trPr>
        <w:tc>
          <w:tcPr>
            <w:tcW w:w="3060" w:type="dxa"/>
            <w:tcBorders>
              <w:bottom w:val="single" w:sz="4" w:space="0" w:color="auto"/>
            </w:tcBorders>
          </w:tcPr>
          <w:p w14:paraId="63997DBF" w14:textId="132B8BEE" w:rsidR="00574039" w:rsidRPr="001A6E45" w:rsidRDefault="00614CDB">
            <w:r>
              <w:t>Iteration 1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1279FBDB" w14:textId="273F5283" w:rsidR="00574039" w:rsidRPr="001A6E45" w:rsidRDefault="00B415A4" w:rsidP="00574039">
            <w:r>
              <w:t>5</w:t>
            </w:r>
            <w:r w:rsidRPr="006E503C">
              <w:rPr>
                <w:vertAlign w:val="superscript"/>
              </w:rPr>
              <w:t>th</w:t>
            </w:r>
            <w:r w:rsidR="006E503C">
              <w:t xml:space="preserve"> March 202</w:t>
            </w:r>
            <w:r w:rsidR="00614CDB"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CBFB083" w14:textId="15A20C75" w:rsidR="00574039" w:rsidRPr="001A6E45" w:rsidRDefault="00B415A4">
            <w:r>
              <w:t>6 weeks</w:t>
            </w:r>
          </w:p>
        </w:tc>
      </w:tr>
      <w:tr w:rsidR="00574039" w14:paraId="6EFDEE1D" w14:textId="77777777" w:rsidTr="00574039">
        <w:trPr>
          <w:cantSplit/>
          <w:trHeight w:val="80"/>
        </w:trPr>
        <w:tc>
          <w:tcPr>
            <w:tcW w:w="9180" w:type="dxa"/>
            <w:gridSpan w:val="5"/>
            <w:tcBorders>
              <w:left w:val="nil"/>
              <w:bottom w:val="nil"/>
              <w:right w:val="nil"/>
            </w:tcBorders>
          </w:tcPr>
          <w:p w14:paraId="010D1C28" w14:textId="77777777" w:rsidR="00574039" w:rsidRPr="00B62593" w:rsidRDefault="00574039">
            <w:pPr>
              <w:spacing w:before="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*Project Guidelines, schedule, etc available from </w:t>
            </w:r>
            <w:r w:rsidRPr="00B62593">
              <w:rPr>
                <w:i/>
                <w:sz w:val="18"/>
              </w:rPr>
              <w:t>http://elearning.it-tallaght.ie/moodle</w:t>
            </w:r>
          </w:p>
        </w:tc>
      </w:tr>
    </w:tbl>
    <w:p w14:paraId="1EA4C899" w14:textId="77777777" w:rsidR="00CF182D" w:rsidRDefault="00CF182D">
      <w:pPr>
        <w:pStyle w:val="Heading1"/>
      </w:pPr>
    </w:p>
    <w:p w14:paraId="32B0508D" w14:textId="32A1D4A2" w:rsidR="00966DAC" w:rsidRDefault="00966DAC">
      <w:pPr>
        <w:pStyle w:val="Heading1"/>
      </w:pPr>
      <w:r>
        <w:t>Review of Deliverable</w:t>
      </w:r>
    </w:p>
    <w:p w14:paraId="7712C570" w14:textId="23113870" w:rsidR="00727665" w:rsidRDefault="00727665" w:rsidP="00456E7B">
      <w:pPr>
        <w:rPr>
          <w:b/>
          <w:bCs/>
        </w:rPr>
      </w:pPr>
      <w:r w:rsidRPr="00956A1A">
        <w:rPr>
          <w:b/>
          <w:bCs/>
        </w:rPr>
        <w:t>Overall feedback</w:t>
      </w:r>
    </w:p>
    <w:p w14:paraId="66AEE4F2" w14:textId="28758198" w:rsidR="005977D3" w:rsidRDefault="008132B8" w:rsidP="00456E7B">
      <w:pPr>
        <w:rPr>
          <w:b/>
          <w:bCs/>
        </w:rPr>
      </w:pPr>
      <w:r>
        <w:rPr>
          <w:b/>
          <w:bCs/>
        </w:rPr>
        <w:t>A reasonably good effort was made with the class diagram</w:t>
      </w:r>
      <w:r w:rsidR="005F5267">
        <w:rPr>
          <w:b/>
          <w:bCs/>
        </w:rPr>
        <w:t>. However, t</w:t>
      </w:r>
      <w:r w:rsidR="005977D3">
        <w:rPr>
          <w:b/>
          <w:bCs/>
        </w:rPr>
        <w:t xml:space="preserve">here are </w:t>
      </w:r>
      <w:proofErr w:type="gramStart"/>
      <w:r w:rsidR="005977D3">
        <w:rPr>
          <w:b/>
          <w:bCs/>
        </w:rPr>
        <w:t>a number of</w:t>
      </w:r>
      <w:proofErr w:type="gramEnd"/>
      <w:r w:rsidR="005977D3">
        <w:rPr>
          <w:b/>
          <w:bCs/>
        </w:rPr>
        <w:t xml:space="preserve"> </w:t>
      </w:r>
      <w:r w:rsidR="004B636E">
        <w:rPr>
          <w:b/>
          <w:bCs/>
        </w:rPr>
        <w:t xml:space="preserve">other </w:t>
      </w:r>
      <w:r w:rsidR="005F5267">
        <w:rPr>
          <w:b/>
          <w:bCs/>
        </w:rPr>
        <w:t xml:space="preserve">sections </w:t>
      </w:r>
      <w:r w:rsidR="005977D3">
        <w:rPr>
          <w:b/>
          <w:bCs/>
        </w:rPr>
        <w:t>in the document</w:t>
      </w:r>
      <w:r w:rsidR="001E1947">
        <w:rPr>
          <w:b/>
          <w:bCs/>
        </w:rPr>
        <w:t xml:space="preserve"> that need to be </w:t>
      </w:r>
      <w:r w:rsidR="005F5267">
        <w:rPr>
          <w:b/>
          <w:bCs/>
        </w:rPr>
        <w:t>revised</w:t>
      </w:r>
      <w:r w:rsidR="001E1947">
        <w:rPr>
          <w:b/>
          <w:bCs/>
        </w:rPr>
        <w:t xml:space="preserve"> before including this in your final project documentation. </w:t>
      </w:r>
      <w:r w:rsidR="00E53848">
        <w:rPr>
          <w:b/>
          <w:bCs/>
        </w:rPr>
        <w:t xml:space="preserve">The first section on project goals &amp; feasibility needs tightening up and I have made comments in the original document that you should </w:t>
      </w:r>
      <w:r w:rsidR="0075070B">
        <w:rPr>
          <w:b/>
          <w:bCs/>
        </w:rPr>
        <w:t>consider.</w:t>
      </w:r>
      <w:r w:rsidR="00E53848">
        <w:rPr>
          <w:b/>
          <w:bCs/>
        </w:rPr>
        <w:t xml:space="preserve"> There is no </w:t>
      </w:r>
      <w:r w:rsidR="00C23C8D">
        <w:rPr>
          <w:b/>
          <w:bCs/>
        </w:rPr>
        <w:t xml:space="preserve">list of functionality or </w:t>
      </w:r>
      <w:r w:rsidR="00E53848">
        <w:rPr>
          <w:b/>
          <w:bCs/>
        </w:rPr>
        <w:t xml:space="preserve">identification of the </w:t>
      </w:r>
      <w:r w:rsidR="00C23C8D">
        <w:rPr>
          <w:b/>
          <w:bCs/>
        </w:rPr>
        <w:t xml:space="preserve">goals for each iteration as set out in the specification. </w:t>
      </w:r>
      <w:r w:rsidR="00BD42B2">
        <w:rPr>
          <w:b/>
          <w:bCs/>
        </w:rPr>
        <w:t xml:space="preserve">There are </w:t>
      </w:r>
      <w:r w:rsidR="0035557B">
        <w:rPr>
          <w:b/>
          <w:bCs/>
        </w:rPr>
        <w:t xml:space="preserve">also </w:t>
      </w:r>
      <w:r w:rsidR="0075070B">
        <w:rPr>
          <w:b/>
          <w:bCs/>
        </w:rPr>
        <w:t xml:space="preserve">some </w:t>
      </w:r>
      <w:r w:rsidR="00BD42B2">
        <w:rPr>
          <w:b/>
          <w:bCs/>
        </w:rPr>
        <w:t xml:space="preserve">inconsistencies between the Use Case Diagram and the Use Case descriptions. </w:t>
      </w:r>
    </w:p>
    <w:p w14:paraId="02C123F1" w14:textId="480EE758" w:rsidR="007D5E1A" w:rsidRPr="0035557B" w:rsidRDefault="007D5E1A" w:rsidP="00456E7B">
      <w:r w:rsidRPr="0035557B">
        <w:t>Goals &amp; Feasibility</w:t>
      </w:r>
    </w:p>
    <w:p w14:paraId="7ECE0763" w14:textId="364F5ADC" w:rsidR="00CC5813" w:rsidRDefault="000A5828" w:rsidP="00456E7B">
      <w:pPr>
        <w:rPr>
          <w:b/>
          <w:bCs/>
        </w:rPr>
      </w:pPr>
      <w:r>
        <w:rPr>
          <w:b/>
          <w:bCs/>
        </w:rPr>
        <w:t xml:space="preserve">Certain points need clarification and rewording. </w:t>
      </w:r>
      <w:r w:rsidR="00CC5813">
        <w:rPr>
          <w:b/>
          <w:bCs/>
        </w:rPr>
        <w:t xml:space="preserve">See </w:t>
      </w:r>
      <w:r>
        <w:rPr>
          <w:b/>
          <w:bCs/>
        </w:rPr>
        <w:t xml:space="preserve">comments provided </w:t>
      </w:r>
      <w:r w:rsidR="0035620B">
        <w:rPr>
          <w:b/>
          <w:bCs/>
        </w:rPr>
        <w:t xml:space="preserve">within original document. </w:t>
      </w:r>
    </w:p>
    <w:p w14:paraId="31EC379C" w14:textId="0C542A5A" w:rsidR="00142F51" w:rsidRPr="0035557B" w:rsidRDefault="0023247F" w:rsidP="00456E7B">
      <w:r w:rsidRPr="0035557B">
        <w:t>Use Case Diagram</w:t>
      </w:r>
    </w:p>
    <w:p w14:paraId="78166119" w14:textId="3DCE8B57" w:rsidR="00DF1E4D" w:rsidRDefault="00604FEC" w:rsidP="00956576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Revisions </w:t>
      </w:r>
      <w:r w:rsidR="00DF1E4D">
        <w:rPr>
          <w:b/>
          <w:bCs/>
        </w:rPr>
        <w:t xml:space="preserve">needed here. </w:t>
      </w:r>
    </w:p>
    <w:p w14:paraId="7480E18C" w14:textId="1E6DB41A" w:rsidR="00BD3487" w:rsidRDefault="0023247F" w:rsidP="00956576">
      <w:pPr>
        <w:pStyle w:val="ListParagraph"/>
        <w:numPr>
          <w:ilvl w:val="0"/>
          <w:numId w:val="35"/>
        </w:numPr>
        <w:rPr>
          <w:b/>
          <w:bCs/>
        </w:rPr>
      </w:pPr>
      <w:r w:rsidRPr="00956576">
        <w:rPr>
          <w:b/>
          <w:bCs/>
        </w:rPr>
        <w:t>Overly complex</w:t>
      </w:r>
      <w:r w:rsidR="007C0564">
        <w:rPr>
          <w:b/>
          <w:bCs/>
        </w:rPr>
        <w:t xml:space="preserve"> for proposed project</w:t>
      </w:r>
      <w:r w:rsidRPr="00956576">
        <w:rPr>
          <w:b/>
          <w:bCs/>
        </w:rPr>
        <w:t xml:space="preserve">, 9 use cases </w:t>
      </w:r>
      <w:r w:rsidR="00FE2786">
        <w:rPr>
          <w:b/>
          <w:bCs/>
        </w:rPr>
        <w:t>and 6 key users</w:t>
      </w:r>
      <w:r w:rsidR="003F7BC0">
        <w:rPr>
          <w:b/>
          <w:bCs/>
        </w:rPr>
        <w:t xml:space="preserve">. </w:t>
      </w:r>
      <w:r w:rsidR="00556FA1">
        <w:rPr>
          <w:b/>
          <w:bCs/>
        </w:rPr>
        <w:t xml:space="preserve">Will your website need the </w:t>
      </w:r>
      <w:r w:rsidR="00F266FA">
        <w:rPr>
          <w:b/>
          <w:bCs/>
        </w:rPr>
        <w:t xml:space="preserve">external </w:t>
      </w:r>
      <w:r w:rsidR="00556FA1">
        <w:rPr>
          <w:b/>
          <w:bCs/>
        </w:rPr>
        <w:t xml:space="preserve">services of </w:t>
      </w:r>
      <w:r w:rsidR="00AB08D0">
        <w:rPr>
          <w:b/>
          <w:bCs/>
        </w:rPr>
        <w:t xml:space="preserve">a Credit Card Payment Service? </w:t>
      </w:r>
      <w:r w:rsidR="00D5515B">
        <w:rPr>
          <w:b/>
          <w:bCs/>
        </w:rPr>
        <w:t>Presume the Marketing Admin is really a Manager</w:t>
      </w:r>
      <w:r w:rsidR="00F266FA">
        <w:rPr>
          <w:b/>
          <w:bCs/>
        </w:rPr>
        <w:t>?</w:t>
      </w:r>
    </w:p>
    <w:p w14:paraId="1F2C0B3C" w14:textId="3970517D" w:rsidR="00956576" w:rsidRDefault="00FE2786" w:rsidP="00956576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O</w:t>
      </w:r>
      <w:r w:rsidR="0023247F" w:rsidRPr="00956576">
        <w:rPr>
          <w:b/>
          <w:bCs/>
        </w:rPr>
        <w:t>nly 5 Use Case Descriptions</w:t>
      </w:r>
      <w:r w:rsidR="000B57F4" w:rsidRPr="00956576">
        <w:rPr>
          <w:b/>
          <w:bCs/>
        </w:rPr>
        <w:t xml:space="preserve"> provided</w:t>
      </w:r>
      <w:r w:rsidR="0044457B">
        <w:rPr>
          <w:b/>
          <w:bCs/>
        </w:rPr>
        <w:t xml:space="preserve"> but 9 on diagram</w:t>
      </w:r>
      <w:r w:rsidR="0023247F" w:rsidRPr="00956576">
        <w:rPr>
          <w:b/>
          <w:bCs/>
        </w:rPr>
        <w:t xml:space="preserve"> </w:t>
      </w:r>
    </w:p>
    <w:p w14:paraId="1BF1510B" w14:textId="5AD09153" w:rsidR="00493A70" w:rsidRDefault="00BB29E2" w:rsidP="00493A70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Should be a one-to-one correspondence </w:t>
      </w:r>
      <w:r w:rsidR="00D03C81" w:rsidRPr="00956576">
        <w:rPr>
          <w:b/>
          <w:bCs/>
        </w:rPr>
        <w:t xml:space="preserve">between </w:t>
      </w:r>
      <w:r w:rsidR="0023247F" w:rsidRPr="00956576">
        <w:rPr>
          <w:b/>
          <w:bCs/>
        </w:rPr>
        <w:t xml:space="preserve">Use Case Descriptions </w:t>
      </w:r>
      <w:r w:rsidR="00D03C81" w:rsidRPr="00956576">
        <w:rPr>
          <w:b/>
          <w:bCs/>
        </w:rPr>
        <w:t xml:space="preserve">and </w:t>
      </w:r>
      <w:r w:rsidR="00921664" w:rsidRPr="00956576">
        <w:rPr>
          <w:b/>
          <w:bCs/>
        </w:rPr>
        <w:t xml:space="preserve">Use Cases identified on diagram, </w:t>
      </w:r>
      <w:r w:rsidR="00920172">
        <w:rPr>
          <w:b/>
          <w:bCs/>
        </w:rPr>
        <w:t xml:space="preserve">exact title </w:t>
      </w:r>
      <w:proofErr w:type="gramStart"/>
      <w:r w:rsidR="00920172">
        <w:rPr>
          <w:b/>
          <w:bCs/>
        </w:rPr>
        <w:t>used</w:t>
      </w:r>
      <w:proofErr w:type="gramEnd"/>
      <w:r w:rsidR="00920172">
        <w:rPr>
          <w:b/>
          <w:bCs/>
        </w:rPr>
        <w:t xml:space="preserve"> and same key users involved.</w:t>
      </w:r>
      <w:r w:rsidR="00493A70">
        <w:rPr>
          <w:b/>
          <w:bCs/>
        </w:rPr>
        <w:t xml:space="preserve"> </w:t>
      </w:r>
      <w:proofErr w:type="gramStart"/>
      <w:r w:rsidR="00493A70">
        <w:rPr>
          <w:b/>
          <w:bCs/>
        </w:rPr>
        <w:t>E.g.</w:t>
      </w:r>
      <w:proofErr w:type="gramEnd"/>
      <w:r w:rsidR="00493A70">
        <w:rPr>
          <w:b/>
          <w:bCs/>
        </w:rPr>
        <w:t xml:space="preserve"> if you have a Register Customer use case on diagram then the name of the use case description is Register Customer</w:t>
      </w:r>
    </w:p>
    <w:p w14:paraId="56EF206E" w14:textId="77777777" w:rsidR="000C2E81" w:rsidRDefault="00B96DED" w:rsidP="00D01BDE">
      <w:pPr>
        <w:pStyle w:val="ListParagraph"/>
        <w:numPr>
          <w:ilvl w:val="0"/>
          <w:numId w:val="35"/>
        </w:numPr>
        <w:rPr>
          <w:b/>
          <w:bCs/>
        </w:rPr>
      </w:pPr>
      <w:r w:rsidRPr="00493A70">
        <w:rPr>
          <w:b/>
          <w:bCs/>
        </w:rPr>
        <w:t xml:space="preserve">Suggest keeping descriptions and redrawing </w:t>
      </w:r>
      <w:r w:rsidR="00465AA8" w:rsidRPr="00493A70">
        <w:rPr>
          <w:b/>
          <w:bCs/>
        </w:rPr>
        <w:t xml:space="preserve">Use Case Diagram </w:t>
      </w:r>
      <w:r w:rsidR="00493A70" w:rsidRPr="00493A70">
        <w:rPr>
          <w:b/>
          <w:bCs/>
        </w:rPr>
        <w:t xml:space="preserve">to correspond. </w:t>
      </w:r>
    </w:p>
    <w:p w14:paraId="3D0EBB91" w14:textId="51AF8E33" w:rsidR="00DF1E4D" w:rsidRPr="00493A70" w:rsidRDefault="00577B7F" w:rsidP="00D01BDE">
      <w:pPr>
        <w:pStyle w:val="ListParagraph"/>
        <w:numPr>
          <w:ilvl w:val="0"/>
          <w:numId w:val="35"/>
        </w:numPr>
        <w:rPr>
          <w:b/>
          <w:bCs/>
        </w:rPr>
      </w:pPr>
      <w:r w:rsidRPr="00493A70">
        <w:rPr>
          <w:b/>
          <w:bCs/>
        </w:rPr>
        <w:t>Alternative scenarios</w:t>
      </w:r>
      <w:r w:rsidR="00DF1E4D" w:rsidRPr="00493A70">
        <w:rPr>
          <w:b/>
          <w:bCs/>
        </w:rPr>
        <w:t xml:space="preserve"> could be strengthened. </w:t>
      </w:r>
    </w:p>
    <w:p w14:paraId="486A7644" w14:textId="02D83FA8" w:rsidR="000442E2" w:rsidRDefault="000442E2" w:rsidP="00956576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See comments in original document</w:t>
      </w:r>
    </w:p>
    <w:p w14:paraId="7BFF8912" w14:textId="77777777" w:rsidR="000C2E81" w:rsidRDefault="000C2E81">
      <w:pPr>
        <w:spacing w:after="0" w:afterAutospacing="0"/>
        <w:jc w:val="left"/>
        <w:rPr>
          <w:b/>
          <w:bCs/>
        </w:rPr>
      </w:pPr>
      <w:r>
        <w:rPr>
          <w:b/>
          <w:bCs/>
        </w:rPr>
        <w:br w:type="page"/>
      </w:r>
    </w:p>
    <w:p w14:paraId="2D9F2757" w14:textId="2EBBF700" w:rsidR="00384921" w:rsidRDefault="00384921" w:rsidP="00384921">
      <w:p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231E74D3" w14:textId="09704261" w:rsidR="00384921" w:rsidRDefault="00384921" w:rsidP="00384921">
      <w:pPr>
        <w:rPr>
          <w:b/>
          <w:bCs/>
        </w:rPr>
      </w:pPr>
      <w:r>
        <w:rPr>
          <w:b/>
          <w:bCs/>
        </w:rPr>
        <w:t>Reasonably good attempt.</w:t>
      </w:r>
    </w:p>
    <w:p w14:paraId="32AF294E" w14:textId="094FAB20" w:rsidR="00DB0B8F" w:rsidRDefault="00DB0B8F" w:rsidP="007426D6">
      <w:pPr>
        <w:pStyle w:val="ListParagraph"/>
        <w:numPr>
          <w:ilvl w:val="0"/>
          <w:numId w:val="36"/>
        </w:numPr>
        <w:rPr>
          <w:b/>
          <w:bCs/>
        </w:rPr>
      </w:pPr>
      <w:r w:rsidRPr="007426D6">
        <w:rPr>
          <w:b/>
          <w:bCs/>
        </w:rPr>
        <w:t>Would have expected to see</w:t>
      </w:r>
      <w:r w:rsidR="00A11257" w:rsidRPr="007426D6">
        <w:rPr>
          <w:b/>
          <w:bCs/>
        </w:rPr>
        <w:t xml:space="preserve"> inheritance</w:t>
      </w:r>
      <w:r w:rsidR="00254B8E" w:rsidRPr="007426D6">
        <w:rPr>
          <w:b/>
          <w:bCs/>
        </w:rPr>
        <w:t xml:space="preserve">…Customer (superclass) then Registered Customer and Unregistered Customer as </w:t>
      </w:r>
      <w:r w:rsidR="007426D6" w:rsidRPr="007426D6">
        <w:rPr>
          <w:b/>
          <w:bCs/>
        </w:rPr>
        <w:t xml:space="preserve">subclasses as </w:t>
      </w:r>
      <w:r w:rsidR="00254B8E" w:rsidRPr="007426D6">
        <w:rPr>
          <w:b/>
          <w:bCs/>
        </w:rPr>
        <w:t xml:space="preserve">identified in your use cases. </w:t>
      </w:r>
    </w:p>
    <w:p w14:paraId="50649389" w14:textId="1EA8A7F3" w:rsidR="007426D6" w:rsidRDefault="009461D3" w:rsidP="007426D6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No</w:t>
      </w:r>
      <w:r w:rsidR="00F55ED8">
        <w:rPr>
          <w:b/>
          <w:bCs/>
        </w:rPr>
        <w:t xml:space="preserve"> Wishlist</w:t>
      </w:r>
      <w:r w:rsidR="008773E0">
        <w:rPr>
          <w:b/>
          <w:bCs/>
        </w:rPr>
        <w:t>?</w:t>
      </w:r>
    </w:p>
    <w:p w14:paraId="2EE340BD" w14:textId="2456995E" w:rsidR="00F55ED8" w:rsidRDefault="00F55ED8" w:rsidP="007426D6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Look again at association between Product and Item</w:t>
      </w:r>
      <w:r w:rsidR="00612090">
        <w:rPr>
          <w:b/>
          <w:bCs/>
        </w:rPr>
        <w:t>, should be 1:M</w:t>
      </w:r>
    </w:p>
    <w:p w14:paraId="29467913" w14:textId="1947BC55" w:rsidR="00394A61" w:rsidRPr="007426D6" w:rsidRDefault="00394A61" w:rsidP="004108E7">
      <w:pPr>
        <w:pStyle w:val="ListParagraph"/>
        <w:rPr>
          <w:b/>
          <w:bCs/>
        </w:rPr>
      </w:pPr>
    </w:p>
    <w:p w14:paraId="48110283" w14:textId="4691A103" w:rsidR="004A6428" w:rsidRDefault="00962F36" w:rsidP="004A6428">
      <w:pPr>
        <w:pStyle w:val="Heading1"/>
        <w:ind w:right="-555"/>
      </w:pPr>
      <w:r>
        <w:t>R</w:t>
      </w:r>
      <w:r w:rsidR="00966DAC">
        <w:t>ecommendations &amp; Student Responsibilities</w:t>
      </w:r>
    </w:p>
    <w:p w14:paraId="5BDAD338" w14:textId="2774B32C" w:rsidR="0004216F" w:rsidRDefault="0004216F" w:rsidP="0004216F">
      <w:r>
        <w:t>Please consider suggestions made and edit document for final submission</w:t>
      </w:r>
      <w:r w:rsidR="00020C21">
        <w:t xml:space="preserve"> at the end of the project</w:t>
      </w:r>
      <w:r w:rsidR="009A1229">
        <w:t>.</w:t>
      </w:r>
    </w:p>
    <w:p w14:paraId="430A723B" w14:textId="77777777" w:rsidR="009A1229" w:rsidRPr="0004216F" w:rsidRDefault="009A1229" w:rsidP="0004216F"/>
    <w:p w14:paraId="4F9A326E" w14:textId="77777777" w:rsidR="00956BEC" w:rsidRDefault="00956BEC" w:rsidP="004147EA"/>
    <w:sectPr w:rsidR="00956BEC" w:rsidSect="000274FF">
      <w:headerReference w:type="default" r:id="rId7"/>
      <w:footerReference w:type="default" r:id="rId8"/>
      <w:pgSz w:w="11907" w:h="16840" w:code="9"/>
      <w:pgMar w:top="1134" w:right="3267" w:bottom="1134" w:left="851" w:header="720" w:footer="720" w:gutter="9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E2C40" w14:textId="77777777" w:rsidR="000C089D" w:rsidRDefault="000C089D">
      <w:r>
        <w:separator/>
      </w:r>
    </w:p>
  </w:endnote>
  <w:endnote w:type="continuationSeparator" w:id="0">
    <w:p w14:paraId="3B5BDF19" w14:textId="77777777" w:rsidR="000C089D" w:rsidRDefault="000C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3E27" w14:textId="4791561F" w:rsidR="004A6428" w:rsidRDefault="00FD220B">
    <w:pPr>
      <w:pStyle w:val="Footer"/>
    </w:pPr>
    <w:r>
      <w:fldChar w:fldCharType="begin"/>
    </w:r>
    <w:r w:rsidR="004A6428">
      <w:instrText xml:space="preserve"> DATE \@ "dddd, dd MMMM yyyy" </w:instrText>
    </w:r>
    <w:r>
      <w:fldChar w:fldCharType="separate"/>
    </w:r>
    <w:r w:rsidR="004B636E">
      <w:rPr>
        <w:noProof/>
      </w:rPr>
      <w:t>Tuesday, 16 February 2021</w:t>
    </w:r>
    <w:r>
      <w:rPr>
        <w:noProof/>
      </w:rPr>
      <w:fldChar w:fldCharType="end"/>
    </w:r>
    <w:r w:rsidR="004A6428">
      <w:tab/>
    </w:r>
    <w:r w:rsidR="004A6428">
      <w:tab/>
      <w:t xml:space="preserve">Page </w:t>
    </w:r>
    <w:r>
      <w:fldChar w:fldCharType="begin"/>
    </w:r>
    <w:r w:rsidR="004A6428">
      <w:instrText xml:space="preserve"> PAGE </w:instrText>
    </w:r>
    <w:r>
      <w:fldChar w:fldCharType="separate"/>
    </w:r>
    <w:r w:rsidR="00E70EF8">
      <w:rPr>
        <w:noProof/>
      </w:rPr>
      <w:t>1</w:t>
    </w:r>
    <w:r>
      <w:rPr>
        <w:noProof/>
      </w:rPr>
      <w:fldChar w:fldCharType="end"/>
    </w:r>
    <w:r w:rsidR="004A6428">
      <w:t xml:space="preserve"> of </w:t>
    </w:r>
    <w:r>
      <w:rPr>
        <w:rStyle w:val="PageNumber"/>
      </w:rPr>
      <w:fldChar w:fldCharType="begin"/>
    </w:r>
    <w:r w:rsidR="004A642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70EF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91BA1" w14:textId="77777777" w:rsidR="000C089D" w:rsidRDefault="000C089D">
      <w:r>
        <w:separator/>
      </w:r>
    </w:p>
  </w:footnote>
  <w:footnote w:type="continuationSeparator" w:id="0">
    <w:p w14:paraId="6583161C" w14:textId="77777777" w:rsidR="000C089D" w:rsidRDefault="000C0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0157F" w14:textId="77777777" w:rsidR="004A6428" w:rsidRDefault="004A6428" w:rsidP="00A70151">
    <w:pPr>
      <w:pStyle w:val="Header"/>
      <w:tabs>
        <w:tab w:val="clear" w:pos="8640"/>
        <w:tab w:val="right" w:pos="9180"/>
      </w:tabs>
      <w:ind w:right="-2389"/>
      <w:jc w:val="left"/>
    </w:pPr>
    <w:r>
      <w:t xml:space="preserve">Department </w:t>
    </w:r>
    <w:proofErr w:type="gramStart"/>
    <w:r>
      <w:t>Of</w:t>
    </w:r>
    <w:proofErr w:type="gramEnd"/>
    <w:r>
      <w:t xml:space="preserve"> Computing</w:t>
    </w:r>
    <w:r>
      <w:tab/>
    </w:r>
    <w:r>
      <w:tab/>
      <w:t>2</w:t>
    </w:r>
    <w:r w:rsidRPr="00A70151">
      <w:rPr>
        <w:vertAlign w:val="superscript"/>
      </w:rPr>
      <w:t>nd</w:t>
    </w:r>
    <w:r>
      <w:t xml:space="preserve"> Year Project Feedback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F662A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4C0E9E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E4ACE1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612AC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BB64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460770D"/>
    <w:multiLevelType w:val="hybridMultilevel"/>
    <w:tmpl w:val="E154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B848AF"/>
    <w:multiLevelType w:val="hybridMultilevel"/>
    <w:tmpl w:val="EE44455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9461AF"/>
    <w:multiLevelType w:val="hybridMultilevel"/>
    <w:tmpl w:val="96C45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B21C1"/>
    <w:multiLevelType w:val="hybridMultilevel"/>
    <w:tmpl w:val="660AF3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6606A"/>
    <w:multiLevelType w:val="multilevel"/>
    <w:tmpl w:val="CDCEFBFE"/>
    <w:lvl w:ilvl="0">
      <w:start w:val="1"/>
      <w:numFmt w:val="bullet"/>
      <w:pStyle w:val="BlockText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DB37D6"/>
    <w:multiLevelType w:val="hybridMultilevel"/>
    <w:tmpl w:val="2F9E43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1444F"/>
    <w:multiLevelType w:val="hybridMultilevel"/>
    <w:tmpl w:val="7FECF0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37C69"/>
    <w:multiLevelType w:val="hybridMultilevel"/>
    <w:tmpl w:val="20BE9880"/>
    <w:lvl w:ilvl="0" w:tplc="1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7645287"/>
    <w:multiLevelType w:val="hybridMultilevel"/>
    <w:tmpl w:val="DEC491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5678F"/>
    <w:multiLevelType w:val="hybridMultilevel"/>
    <w:tmpl w:val="2EEC66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D0E04"/>
    <w:multiLevelType w:val="hybridMultilevel"/>
    <w:tmpl w:val="B9D6ED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23AB6"/>
    <w:multiLevelType w:val="hybridMultilevel"/>
    <w:tmpl w:val="0F465F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931FB"/>
    <w:multiLevelType w:val="hybridMultilevel"/>
    <w:tmpl w:val="710AE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BA52C9"/>
    <w:multiLevelType w:val="hybridMultilevel"/>
    <w:tmpl w:val="5F4A1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51A26"/>
    <w:multiLevelType w:val="hybridMultilevel"/>
    <w:tmpl w:val="D9309C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F6DAE"/>
    <w:multiLevelType w:val="hybridMultilevel"/>
    <w:tmpl w:val="127C6CC0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113623B"/>
    <w:multiLevelType w:val="hybridMultilevel"/>
    <w:tmpl w:val="9606D0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639EA"/>
    <w:multiLevelType w:val="hybridMultilevel"/>
    <w:tmpl w:val="68AAB0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206FA"/>
    <w:multiLevelType w:val="hybridMultilevel"/>
    <w:tmpl w:val="B0AE9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93086"/>
    <w:multiLevelType w:val="hybridMultilevel"/>
    <w:tmpl w:val="1E8C5A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F1805"/>
    <w:multiLevelType w:val="hybridMultilevel"/>
    <w:tmpl w:val="64D226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23A41"/>
    <w:multiLevelType w:val="hybridMultilevel"/>
    <w:tmpl w:val="3692CB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E1033"/>
    <w:multiLevelType w:val="hybridMultilevel"/>
    <w:tmpl w:val="70CA81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7192A"/>
    <w:multiLevelType w:val="hybridMultilevel"/>
    <w:tmpl w:val="0C22D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A83A22"/>
    <w:multiLevelType w:val="hybridMultilevel"/>
    <w:tmpl w:val="D564167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0B73E3"/>
    <w:multiLevelType w:val="hybridMultilevel"/>
    <w:tmpl w:val="3392C7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D3CC9"/>
    <w:multiLevelType w:val="hybridMultilevel"/>
    <w:tmpl w:val="5B40FE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F499E"/>
    <w:multiLevelType w:val="hybridMultilevel"/>
    <w:tmpl w:val="0234F1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204C7"/>
    <w:multiLevelType w:val="hybridMultilevel"/>
    <w:tmpl w:val="142EB1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154B6"/>
    <w:multiLevelType w:val="hybridMultilevel"/>
    <w:tmpl w:val="3AFE91C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7"/>
  </w:num>
  <w:num w:numId="11">
    <w:abstractNumId w:val="5"/>
  </w:num>
  <w:num w:numId="12">
    <w:abstractNumId w:val="34"/>
  </w:num>
  <w:num w:numId="13">
    <w:abstractNumId w:val="32"/>
  </w:num>
  <w:num w:numId="14">
    <w:abstractNumId w:val="6"/>
  </w:num>
  <w:num w:numId="15">
    <w:abstractNumId w:val="24"/>
  </w:num>
  <w:num w:numId="16">
    <w:abstractNumId w:val="7"/>
  </w:num>
  <w:num w:numId="17">
    <w:abstractNumId w:val="10"/>
  </w:num>
  <w:num w:numId="18">
    <w:abstractNumId w:val="21"/>
  </w:num>
  <w:num w:numId="19">
    <w:abstractNumId w:val="27"/>
  </w:num>
  <w:num w:numId="20">
    <w:abstractNumId w:val="22"/>
  </w:num>
  <w:num w:numId="21">
    <w:abstractNumId w:val="33"/>
  </w:num>
  <w:num w:numId="22">
    <w:abstractNumId w:val="11"/>
  </w:num>
  <w:num w:numId="23">
    <w:abstractNumId w:val="30"/>
  </w:num>
  <w:num w:numId="24">
    <w:abstractNumId w:val="23"/>
  </w:num>
  <w:num w:numId="25">
    <w:abstractNumId w:val="15"/>
  </w:num>
  <w:num w:numId="26">
    <w:abstractNumId w:val="12"/>
  </w:num>
  <w:num w:numId="27">
    <w:abstractNumId w:val="29"/>
  </w:num>
  <w:num w:numId="28">
    <w:abstractNumId w:val="26"/>
  </w:num>
  <w:num w:numId="29">
    <w:abstractNumId w:val="19"/>
  </w:num>
  <w:num w:numId="30">
    <w:abstractNumId w:val="31"/>
  </w:num>
  <w:num w:numId="31">
    <w:abstractNumId w:val="16"/>
  </w:num>
  <w:num w:numId="32">
    <w:abstractNumId w:val="20"/>
  </w:num>
  <w:num w:numId="33">
    <w:abstractNumId w:val="25"/>
  </w:num>
  <w:num w:numId="34">
    <w:abstractNumId w:val="18"/>
  </w:num>
  <w:num w:numId="35">
    <w:abstractNumId w:val="14"/>
  </w:num>
  <w:num w:numId="3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FE7"/>
    <w:rsid w:val="000069EA"/>
    <w:rsid w:val="000100A3"/>
    <w:rsid w:val="00013D9F"/>
    <w:rsid w:val="00017CE5"/>
    <w:rsid w:val="00020C21"/>
    <w:rsid w:val="00024F2F"/>
    <w:rsid w:val="00026939"/>
    <w:rsid w:val="000274FF"/>
    <w:rsid w:val="00027697"/>
    <w:rsid w:val="00031076"/>
    <w:rsid w:val="00032756"/>
    <w:rsid w:val="000329C3"/>
    <w:rsid w:val="0003324C"/>
    <w:rsid w:val="000342C8"/>
    <w:rsid w:val="00037976"/>
    <w:rsid w:val="0004216F"/>
    <w:rsid w:val="000442E2"/>
    <w:rsid w:val="000447B4"/>
    <w:rsid w:val="00062C5B"/>
    <w:rsid w:val="00066C2F"/>
    <w:rsid w:val="00075553"/>
    <w:rsid w:val="000830BA"/>
    <w:rsid w:val="000920F0"/>
    <w:rsid w:val="000A1923"/>
    <w:rsid w:val="000A4D1E"/>
    <w:rsid w:val="000A4D3D"/>
    <w:rsid w:val="000A5828"/>
    <w:rsid w:val="000A6200"/>
    <w:rsid w:val="000B1209"/>
    <w:rsid w:val="000B1726"/>
    <w:rsid w:val="000B399A"/>
    <w:rsid w:val="000B57F4"/>
    <w:rsid w:val="000C089D"/>
    <w:rsid w:val="000C2E81"/>
    <w:rsid w:val="000D02CF"/>
    <w:rsid w:val="000D3FF1"/>
    <w:rsid w:val="000E6A87"/>
    <w:rsid w:val="00100ED4"/>
    <w:rsid w:val="0010197C"/>
    <w:rsid w:val="00105E04"/>
    <w:rsid w:val="00106AF3"/>
    <w:rsid w:val="0011162F"/>
    <w:rsid w:val="00117E68"/>
    <w:rsid w:val="00140C7E"/>
    <w:rsid w:val="00142F51"/>
    <w:rsid w:val="00146E6D"/>
    <w:rsid w:val="001502FD"/>
    <w:rsid w:val="00153C90"/>
    <w:rsid w:val="001621C5"/>
    <w:rsid w:val="00166D34"/>
    <w:rsid w:val="00181760"/>
    <w:rsid w:val="001856D1"/>
    <w:rsid w:val="001901B2"/>
    <w:rsid w:val="001A341C"/>
    <w:rsid w:val="001A6E45"/>
    <w:rsid w:val="001B04BC"/>
    <w:rsid w:val="001B41BF"/>
    <w:rsid w:val="001B4582"/>
    <w:rsid w:val="001C0C04"/>
    <w:rsid w:val="001C5FF8"/>
    <w:rsid w:val="001D0222"/>
    <w:rsid w:val="001E04A1"/>
    <w:rsid w:val="001E1947"/>
    <w:rsid w:val="001E514C"/>
    <w:rsid w:val="001F23A1"/>
    <w:rsid w:val="001F2EC9"/>
    <w:rsid w:val="001F646D"/>
    <w:rsid w:val="00200342"/>
    <w:rsid w:val="00200352"/>
    <w:rsid w:val="00204906"/>
    <w:rsid w:val="00211994"/>
    <w:rsid w:val="002128A8"/>
    <w:rsid w:val="0021338D"/>
    <w:rsid w:val="00213751"/>
    <w:rsid w:val="00215B6E"/>
    <w:rsid w:val="00216837"/>
    <w:rsid w:val="002169C6"/>
    <w:rsid w:val="00217348"/>
    <w:rsid w:val="002246EB"/>
    <w:rsid w:val="0023247F"/>
    <w:rsid w:val="00234650"/>
    <w:rsid w:val="0025212C"/>
    <w:rsid w:val="00254B8E"/>
    <w:rsid w:val="00265A38"/>
    <w:rsid w:val="0026651D"/>
    <w:rsid w:val="0026670F"/>
    <w:rsid w:val="00275CC3"/>
    <w:rsid w:val="00276CB6"/>
    <w:rsid w:val="00277B21"/>
    <w:rsid w:val="00286537"/>
    <w:rsid w:val="00292934"/>
    <w:rsid w:val="00296A7B"/>
    <w:rsid w:val="00297664"/>
    <w:rsid w:val="002C4F60"/>
    <w:rsid w:val="002D2B9F"/>
    <w:rsid w:val="002E04AB"/>
    <w:rsid w:val="002E3477"/>
    <w:rsid w:val="00300773"/>
    <w:rsid w:val="00305D56"/>
    <w:rsid w:val="00311571"/>
    <w:rsid w:val="003131CA"/>
    <w:rsid w:val="00321810"/>
    <w:rsid w:val="00324F3E"/>
    <w:rsid w:val="00331B60"/>
    <w:rsid w:val="0035557B"/>
    <w:rsid w:val="0035565E"/>
    <w:rsid w:val="0035620B"/>
    <w:rsid w:val="00357198"/>
    <w:rsid w:val="00366332"/>
    <w:rsid w:val="0037597A"/>
    <w:rsid w:val="00384921"/>
    <w:rsid w:val="00394A61"/>
    <w:rsid w:val="003967CD"/>
    <w:rsid w:val="00397589"/>
    <w:rsid w:val="003A039F"/>
    <w:rsid w:val="003A6D02"/>
    <w:rsid w:val="003B1CC4"/>
    <w:rsid w:val="003B7DD1"/>
    <w:rsid w:val="003C0D51"/>
    <w:rsid w:val="003D5ACB"/>
    <w:rsid w:val="003D7709"/>
    <w:rsid w:val="003E2101"/>
    <w:rsid w:val="003E31D3"/>
    <w:rsid w:val="003E7920"/>
    <w:rsid w:val="003F48DE"/>
    <w:rsid w:val="003F5DBD"/>
    <w:rsid w:val="003F6191"/>
    <w:rsid w:val="003F7BC0"/>
    <w:rsid w:val="00400D31"/>
    <w:rsid w:val="004045C2"/>
    <w:rsid w:val="0040643C"/>
    <w:rsid w:val="004066D8"/>
    <w:rsid w:val="004108E7"/>
    <w:rsid w:val="004147EA"/>
    <w:rsid w:val="004171F2"/>
    <w:rsid w:val="00437008"/>
    <w:rsid w:val="00442E72"/>
    <w:rsid w:val="0044457B"/>
    <w:rsid w:val="00450A46"/>
    <w:rsid w:val="004553EB"/>
    <w:rsid w:val="00456E7B"/>
    <w:rsid w:val="0046392A"/>
    <w:rsid w:val="00463EB0"/>
    <w:rsid w:val="00465AA8"/>
    <w:rsid w:val="00466444"/>
    <w:rsid w:val="00470675"/>
    <w:rsid w:val="00472A64"/>
    <w:rsid w:val="004810ED"/>
    <w:rsid w:val="00482CB8"/>
    <w:rsid w:val="0049062E"/>
    <w:rsid w:val="00493A70"/>
    <w:rsid w:val="004951EE"/>
    <w:rsid w:val="00497125"/>
    <w:rsid w:val="004A6428"/>
    <w:rsid w:val="004B43D6"/>
    <w:rsid w:val="004B636E"/>
    <w:rsid w:val="004E0998"/>
    <w:rsid w:val="004F05AC"/>
    <w:rsid w:val="004F0981"/>
    <w:rsid w:val="00503D01"/>
    <w:rsid w:val="00507626"/>
    <w:rsid w:val="0051433E"/>
    <w:rsid w:val="005177F9"/>
    <w:rsid w:val="005210D3"/>
    <w:rsid w:val="005346B7"/>
    <w:rsid w:val="00535844"/>
    <w:rsid w:val="005363D0"/>
    <w:rsid w:val="005413CD"/>
    <w:rsid w:val="00553289"/>
    <w:rsid w:val="00556FA1"/>
    <w:rsid w:val="00573578"/>
    <w:rsid w:val="00574039"/>
    <w:rsid w:val="00577B7F"/>
    <w:rsid w:val="00590059"/>
    <w:rsid w:val="005977D3"/>
    <w:rsid w:val="005B0F88"/>
    <w:rsid w:val="005C2339"/>
    <w:rsid w:val="005C5485"/>
    <w:rsid w:val="005C77EE"/>
    <w:rsid w:val="005D005D"/>
    <w:rsid w:val="005D044D"/>
    <w:rsid w:val="005D2E3A"/>
    <w:rsid w:val="005E11DB"/>
    <w:rsid w:val="005E4824"/>
    <w:rsid w:val="005E6612"/>
    <w:rsid w:val="005F3F7E"/>
    <w:rsid w:val="005F5267"/>
    <w:rsid w:val="00604FEC"/>
    <w:rsid w:val="00612090"/>
    <w:rsid w:val="00612C05"/>
    <w:rsid w:val="00614CDB"/>
    <w:rsid w:val="0062247B"/>
    <w:rsid w:val="00626FC5"/>
    <w:rsid w:val="00627DFC"/>
    <w:rsid w:val="0063390B"/>
    <w:rsid w:val="0064197B"/>
    <w:rsid w:val="00643941"/>
    <w:rsid w:val="006462C8"/>
    <w:rsid w:val="00646B77"/>
    <w:rsid w:val="00646BB0"/>
    <w:rsid w:val="00657E1A"/>
    <w:rsid w:val="006629C2"/>
    <w:rsid w:val="00663B4B"/>
    <w:rsid w:val="0066629E"/>
    <w:rsid w:val="006707FF"/>
    <w:rsid w:val="0068089F"/>
    <w:rsid w:val="00685418"/>
    <w:rsid w:val="00685C79"/>
    <w:rsid w:val="00690FBF"/>
    <w:rsid w:val="0069586D"/>
    <w:rsid w:val="00696593"/>
    <w:rsid w:val="006A0603"/>
    <w:rsid w:val="006A719E"/>
    <w:rsid w:val="006B1AE4"/>
    <w:rsid w:val="006B5513"/>
    <w:rsid w:val="006D162E"/>
    <w:rsid w:val="006D5C3A"/>
    <w:rsid w:val="006D6619"/>
    <w:rsid w:val="006E4A88"/>
    <w:rsid w:val="006E503C"/>
    <w:rsid w:val="006E65E0"/>
    <w:rsid w:val="006F55BB"/>
    <w:rsid w:val="00711EA4"/>
    <w:rsid w:val="00711FE7"/>
    <w:rsid w:val="00716B94"/>
    <w:rsid w:val="00717EAA"/>
    <w:rsid w:val="00727665"/>
    <w:rsid w:val="007340D1"/>
    <w:rsid w:val="00740FC4"/>
    <w:rsid w:val="0074105B"/>
    <w:rsid w:val="007426D6"/>
    <w:rsid w:val="00745D8A"/>
    <w:rsid w:val="0074710C"/>
    <w:rsid w:val="0075070B"/>
    <w:rsid w:val="007539E5"/>
    <w:rsid w:val="007544F5"/>
    <w:rsid w:val="00763627"/>
    <w:rsid w:val="00764428"/>
    <w:rsid w:val="00772E08"/>
    <w:rsid w:val="00775E4A"/>
    <w:rsid w:val="007867BE"/>
    <w:rsid w:val="007A1E01"/>
    <w:rsid w:val="007B198E"/>
    <w:rsid w:val="007B3639"/>
    <w:rsid w:val="007B4CAC"/>
    <w:rsid w:val="007C0564"/>
    <w:rsid w:val="007C4FA9"/>
    <w:rsid w:val="007D37E6"/>
    <w:rsid w:val="007D5E1A"/>
    <w:rsid w:val="007E7778"/>
    <w:rsid w:val="007E78EF"/>
    <w:rsid w:val="008040AB"/>
    <w:rsid w:val="008058C7"/>
    <w:rsid w:val="008068B4"/>
    <w:rsid w:val="008132B8"/>
    <w:rsid w:val="0083755F"/>
    <w:rsid w:val="00843CB3"/>
    <w:rsid w:val="008549EB"/>
    <w:rsid w:val="00854BD9"/>
    <w:rsid w:val="00871B67"/>
    <w:rsid w:val="008773E0"/>
    <w:rsid w:val="00881B8D"/>
    <w:rsid w:val="0088233B"/>
    <w:rsid w:val="00882CF8"/>
    <w:rsid w:val="00892E16"/>
    <w:rsid w:val="008964DA"/>
    <w:rsid w:val="00897B8D"/>
    <w:rsid w:val="008A147B"/>
    <w:rsid w:val="008A6AFA"/>
    <w:rsid w:val="008B4D8F"/>
    <w:rsid w:val="008B772E"/>
    <w:rsid w:val="008C091E"/>
    <w:rsid w:val="008C177C"/>
    <w:rsid w:val="008C22D9"/>
    <w:rsid w:val="008D223E"/>
    <w:rsid w:val="008D3853"/>
    <w:rsid w:val="008D688A"/>
    <w:rsid w:val="008E048B"/>
    <w:rsid w:val="008E6CA4"/>
    <w:rsid w:val="008E791E"/>
    <w:rsid w:val="008F1BE0"/>
    <w:rsid w:val="008F1CE2"/>
    <w:rsid w:val="008F3E9C"/>
    <w:rsid w:val="008F6E7C"/>
    <w:rsid w:val="00907A37"/>
    <w:rsid w:val="0091026B"/>
    <w:rsid w:val="00916376"/>
    <w:rsid w:val="00917CC2"/>
    <w:rsid w:val="00920172"/>
    <w:rsid w:val="00921664"/>
    <w:rsid w:val="00922339"/>
    <w:rsid w:val="00927F6E"/>
    <w:rsid w:val="00945BCC"/>
    <w:rsid w:val="009461D3"/>
    <w:rsid w:val="00950AC6"/>
    <w:rsid w:val="009543B1"/>
    <w:rsid w:val="00956576"/>
    <w:rsid w:val="00956A1A"/>
    <w:rsid w:val="00956BEC"/>
    <w:rsid w:val="00961D59"/>
    <w:rsid w:val="00962F36"/>
    <w:rsid w:val="00966774"/>
    <w:rsid w:val="00966DAC"/>
    <w:rsid w:val="00972501"/>
    <w:rsid w:val="00976F62"/>
    <w:rsid w:val="00981FC3"/>
    <w:rsid w:val="00993CEE"/>
    <w:rsid w:val="009A1229"/>
    <w:rsid w:val="009A2701"/>
    <w:rsid w:val="009A7AD8"/>
    <w:rsid w:val="009B3E5A"/>
    <w:rsid w:val="009C01CF"/>
    <w:rsid w:val="009D64B5"/>
    <w:rsid w:val="009D67E4"/>
    <w:rsid w:val="009E3309"/>
    <w:rsid w:val="009E7E96"/>
    <w:rsid w:val="009F0861"/>
    <w:rsid w:val="009F44A8"/>
    <w:rsid w:val="009F5201"/>
    <w:rsid w:val="009F605C"/>
    <w:rsid w:val="00A013E2"/>
    <w:rsid w:val="00A0377D"/>
    <w:rsid w:val="00A0566D"/>
    <w:rsid w:val="00A058F9"/>
    <w:rsid w:val="00A11257"/>
    <w:rsid w:val="00A12689"/>
    <w:rsid w:val="00A136EA"/>
    <w:rsid w:val="00A15E20"/>
    <w:rsid w:val="00A2403A"/>
    <w:rsid w:val="00A262FE"/>
    <w:rsid w:val="00A315EC"/>
    <w:rsid w:val="00A4306F"/>
    <w:rsid w:val="00A44DB1"/>
    <w:rsid w:val="00A46583"/>
    <w:rsid w:val="00A5169C"/>
    <w:rsid w:val="00A54B66"/>
    <w:rsid w:val="00A60403"/>
    <w:rsid w:val="00A70151"/>
    <w:rsid w:val="00A70338"/>
    <w:rsid w:val="00A73069"/>
    <w:rsid w:val="00A82532"/>
    <w:rsid w:val="00AA43F6"/>
    <w:rsid w:val="00AA7F83"/>
    <w:rsid w:val="00AB08D0"/>
    <w:rsid w:val="00AC0CD2"/>
    <w:rsid w:val="00AC537D"/>
    <w:rsid w:val="00AD09F2"/>
    <w:rsid w:val="00AE0B55"/>
    <w:rsid w:val="00AE5F29"/>
    <w:rsid w:val="00AF544E"/>
    <w:rsid w:val="00B11B84"/>
    <w:rsid w:val="00B16C6E"/>
    <w:rsid w:val="00B27308"/>
    <w:rsid w:val="00B415A4"/>
    <w:rsid w:val="00B4530A"/>
    <w:rsid w:val="00B557BA"/>
    <w:rsid w:val="00B56203"/>
    <w:rsid w:val="00B62593"/>
    <w:rsid w:val="00B627AB"/>
    <w:rsid w:val="00B71A21"/>
    <w:rsid w:val="00B71DBF"/>
    <w:rsid w:val="00B73A42"/>
    <w:rsid w:val="00B85266"/>
    <w:rsid w:val="00B8692B"/>
    <w:rsid w:val="00B86FE2"/>
    <w:rsid w:val="00B96DED"/>
    <w:rsid w:val="00BA38DB"/>
    <w:rsid w:val="00BA6F1F"/>
    <w:rsid w:val="00BB29E2"/>
    <w:rsid w:val="00BC4AA6"/>
    <w:rsid w:val="00BC57E9"/>
    <w:rsid w:val="00BD0164"/>
    <w:rsid w:val="00BD3487"/>
    <w:rsid w:val="00BD42B2"/>
    <w:rsid w:val="00BD57B2"/>
    <w:rsid w:val="00BE0739"/>
    <w:rsid w:val="00BE57C2"/>
    <w:rsid w:val="00BE6896"/>
    <w:rsid w:val="00BE6F09"/>
    <w:rsid w:val="00BF08ED"/>
    <w:rsid w:val="00BF217C"/>
    <w:rsid w:val="00BF2527"/>
    <w:rsid w:val="00C10337"/>
    <w:rsid w:val="00C127DD"/>
    <w:rsid w:val="00C1300E"/>
    <w:rsid w:val="00C13AE0"/>
    <w:rsid w:val="00C15068"/>
    <w:rsid w:val="00C2398E"/>
    <w:rsid w:val="00C23C8D"/>
    <w:rsid w:val="00C25533"/>
    <w:rsid w:val="00C332C9"/>
    <w:rsid w:val="00C47EAC"/>
    <w:rsid w:val="00C530BD"/>
    <w:rsid w:val="00C53B57"/>
    <w:rsid w:val="00C53BF8"/>
    <w:rsid w:val="00C72A07"/>
    <w:rsid w:val="00C74809"/>
    <w:rsid w:val="00C86286"/>
    <w:rsid w:val="00C901FD"/>
    <w:rsid w:val="00C9141D"/>
    <w:rsid w:val="00C93E68"/>
    <w:rsid w:val="00C93F02"/>
    <w:rsid w:val="00C94D71"/>
    <w:rsid w:val="00C950F2"/>
    <w:rsid w:val="00C96BE5"/>
    <w:rsid w:val="00CA31AA"/>
    <w:rsid w:val="00CB403F"/>
    <w:rsid w:val="00CB69E9"/>
    <w:rsid w:val="00CC1AC2"/>
    <w:rsid w:val="00CC5813"/>
    <w:rsid w:val="00CC735E"/>
    <w:rsid w:val="00CD66F9"/>
    <w:rsid w:val="00CE1D6C"/>
    <w:rsid w:val="00CE2C19"/>
    <w:rsid w:val="00CF182D"/>
    <w:rsid w:val="00CF3FDE"/>
    <w:rsid w:val="00D03C81"/>
    <w:rsid w:val="00D057BE"/>
    <w:rsid w:val="00D2044C"/>
    <w:rsid w:val="00D24475"/>
    <w:rsid w:val="00D37979"/>
    <w:rsid w:val="00D44889"/>
    <w:rsid w:val="00D526EF"/>
    <w:rsid w:val="00D5515B"/>
    <w:rsid w:val="00D573A4"/>
    <w:rsid w:val="00D62AA3"/>
    <w:rsid w:val="00D66039"/>
    <w:rsid w:val="00D677E5"/>
    <w:rsid w:val="00D75ED9"/>
    <w:rsid w:val="00D80E67"/>
    <w:rsid w:val="00D8469D"/>
    <w:rsid w:val="00DA09C6"/>
    <w:rsid w:val="00DA6816"/>
    <w:rsid w:val="00DB0B8F"/>
    <w:rsid w:val="00DC0C71"/>
    <w:rsid w:val="00DC2FE2"/>
    <w:rsid w:val="00DC3AED"/>
    <w:rsid w:val="00DC3E06"/>
    <w:rsid w:val="00DE468E"/>
    <w:rsid w:val="00DF1E4D"/>
    <w:rsid w:val="00DF6619"/>
    <w:rsid w:val="00E02FDF"/>
    <w:rsid w:val="00E07485"/>
    <w:rsid w:val="00E11075"/>
    <w:rsid w:val="00E11B74"/>
    <w:rsid w:val="00E133C8"/>
    <w:rsid w:val="00E16885"/>
    <w:rsid w:val="00E3476C"/>
    <w:rsid w:val="00E35B32"/>
    <w:rsid w:val="00E37D13"/>
    <w:rsid w:val="00E40ADD"/>
    <w:rsid w:val="00E433CC"/>
    <w:rsid w:val="00E50362"/>
    <w:rsid w:val="00E53848"/>
    <w:rsid w:val="00E55989"/>
    <w:rsid w:val="00E646D0"/>
    <w:rsid w:val="00E70EF8"/>
    <w:rsid w:val="00E74D5E"/>
    <w:rsid w:val="00E8201F"/>
    <w:rsid w:val="00E84DBC"/>
    <w:rsid w:val="00E86C77"/>
    <w:rsid w:val="00E872A1"/>
    <w:rsid w:val="00E92A60"/>
    <w:rsid w:val="00E9690C"/>
    <w:rsid w:val="00EB32B0"/>
    <w:rsid w:val="00EC3593"/>
    <w:rsid w:val="00EC6138"/>
    <w:rsid w:val="00ED2E8B"/>
    <w:rsid w:val="00ED3BF7"/>
    <w:rsid w:val="00ED5CF6"/>
    <w:rsid w:val="00EE3AB3"/>
    <w:rsid w:val="00EE6B61"/>
    <w:rsid w:val="00EF4189"/>
    <w:rsid w:val="00EF6B25"/>
    <w:rsid w:val="00EF6F29"/>
    <w:rsid w:val="00F04983"/>
    <w:rsid w:val="00F05C8B"/>
    <w:rsid w:val="00F1156D"/>
    <w:rsid w:val="00F13637"/>
    <w:rsid w:val="00F1572A"/>
    <w:rsid w:val="00F175FA"/>
    <w:rsid w:val="00F20541"/>
    <w:rsid w:val="00F266FA"/>
    <w:rsid w:val="00F37AE1"/>
    <w:rsid w:val="00F43299"/>
    <w:rsid w:val="00F55ED8"/>
    <w:rsid w:val="00F8625F"/>
    <w:rsid w:val="00F95D50"/>
    <w:rsid w:val="00F961AE"/>
    <w:rsid w:val="00FB45A2"/>
    <w:rsid w:val="00FB4D34"/>
    <w:rsid w:val="00FC6900"/>
    <w:rsid w:val="00FD220B"/>
    <w:rsid w:val="00FE0227"/>
    <w:rsid w:val="00FE2786"/>
    <w:rsid w:val="00FE7A04"/>
    <w:rsid w:val="00FE7ED8"/>
    <w:rsid w:val="00FF09E5"/>
    <w:rsid w:val="00FF387A"/>
    <w:rsid w:val="00FF7423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D2E06"/>
  <w15:docId w15:val="{4B4A7873-1891-4082-B68F-CE7D4CD5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4FF"/>
    <w:pPr>
      <w:spacing w:after="100" w:afterAutospacing="1"/>
      <w:jc w:val="both"/>
    </w:pPr>
    <w:rPr>
      <w:rFonts w:ascii="Trebuchet MS" w:hAnsi="Trebuchet MS"/>
      <w:szCs w:val="24"/>
      <w:lang w:val="en-IE"/>
    </w:rPr>
  </w:style>
  <w:style w:type="paragraph" w:styleId="Heading1">
    <w:name w:val="heading 1"/>
    <w:basedOn w:val="Normal"/>
    <w:next w:val="Normal"/>
    <w:qFormat/>
    <w:rsid w:val="000274FF"/>
    <w:pPr>
      <w:keepNext/>
      <w:spacing w:before="120"/>
      <w:jc w:val="left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274FF"/>
    <w:pPr>
      <w:keepNext/>
      <w:spacing w:before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274FF"/>
    <w:pPr>
      <w:keepNext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274F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4FF"/>
    <w:pPr>
      <w:pBdr>
        <w:bottom w:val="dotted" w:sz="4" w:space="1" w:color="auto"/>
      </w:pBd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rsid w:val="000274FF"/>
    <w:pPr>
      <w:pBdr>
        <w:top w:val="dotted" w:sz="4" w:space="1" w:color="auto"/>
      </w:pBdr>
      <w:tabs>
        <w:tab w:val="center" w:pos="4320"/>
        <w:tab w:val="right" w:pos="8640"/>
      </w:tabs>
      <w:spacing w:before="100" w:beforeAutospacing="1" w:after="0" w:afterAutospacing="0"/>
    </w:pPr>
    <w:rPr>
      <w:szCs w:val="20"/>
    </w:rPr>
  </w:style>
  <w:style w:type="character" w:styleId="CommentReference">
    <w:name w:val="annotation reference"/>
    <w:basedOn w:val="DefaultParagraphFont"/>
    <w:semiHidden/>
    <w:rsid w:val="000274FF"/>
    <w:rPr>
      <w:sz w:val="16"/>
      <w:szCs w:val="16"/>
    </w:rPr>
  </w:style>
  <w:style w:type="paragraph" w:styleId="Title">
    <w:name w:val="Title"/>
    <w:basedOn w:val="Normal"/>
    <w:qFormat/>
    <w:rsid w:val="000274FF"/>
    <w:pPr>
      <w:spacing w:before="12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rsid w:val="000274FF"/>
    <w:pPr>
      <w:numPr>
        <w:numId w:val="2"/>
      </w:numPr>
    </w:pPr>
  </w:style>
  <w:style w:type="paragraph" w:styleId="ListBullet2">
    <w:name w:val="List Bullet 2"/>
    <w:basedOn w:val="Normal"/>
    <w:rsid w:val="000274FF"/>
    <w:pPr>
      <w:numPr>
        <w:numId w:val="3"/>
      </w:numPr>
    </w:pPr>
  </w:style>
  <w:style w:type="paragraph" w:styleId="BlockText">
    <w:name w:val="Block Text"/>
    <w:basedOn w:val="Normal"/>
    <w:rsid w:val="000274FF"/>
    <w:pPr>
      <w:numPr>
        <w:numId w:val="1"/>
      </w:numPr>
      <w:spacing w:after="120"/>
      <w:ind w:right="1440"/>
    </w:pPr>
  </w:style>
  <w:style w:type="paragraph" w:styleId="ListBullet3">
    <w:name w:val="List Bullet 3"/>
    <w:basedOn w:val="Normal"/>
    <w:rsid w:val="000274FF"/>
    <w:pPr>
      <w:numPr>
        <w:numId w:val="4"/>
      </w:numPr>
    </w:pPr>
  </w:style>
  <w:style w:type="paragraph" w:styleId="ListBullet4">
    <w:name w:val="List Bullet 4"/>
    <w:basedOn w:val="Normal"/>
    <w:rsid w:val="000274FF"/>
    <w:pPr>
      <w:numPr>
        <w:numId w:val="5"/>
      </w:numPr>
    </w:pPr>
  </w:style>
  <w:style w:type="paragraph" w:styleId="ListBullet5">
    <w:name w:val="List Bullet 5"/>
    <w:basedOn w:val="Normal"/>
    <w:rsid w:val="000274FF"/>
    <w:pPr>
      <w:numPr>
        <w:numId w:val="6"/>
      </w:numPr>
    </w:pPr>
  </w:style>
  <w:style w:type="paragraph" w:styleId="CommentText">
    <w:name w:val="annotation text"/>
    <w:basedOn w:val="Normal"/>
    <w:semiHidden/>
    <w:rsid w:val="000274FF"/>
    <w:rPr>
      <w:szCs w:val="20"/>
    </w:rPr>
  </w:style>
  <w:style w:type="character" w:styleId="Hyperlink">
    <w:name w:val="Hyperlink"/>
    <w:basedOn w:val="DefaultParagraphFont"/>
    <w:rsid w:val="000274FF"/>
    <w:rPr>
      <w:color w:val="0000FF"/>
      <w:u w:val="single"/>
    </w:rPr>
  </w:style>
  <w:style w:type="character" w:styleId="PageNumber">
    <w:name w:val="page number"/>
    <w:basedOn w:val="DefaultParagraphFont"/>
    <w:rsid w:val="000274FF"/>
  </w:style>
  <w:style w:type="paragraph" w:styleId="BalloonText">
    <w:name w:val="Balloon Text"/>
    <w:basedOn w:val="Normal"/>
    <w:link w:val="BalloonTextChar"/>
    <w:rsid w:val="008E048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048B"/>
    <w:rPr>
      <w:rFonts w:ascii="Tahoma" w:hAnsi="Tahoma" w:cs="Tahoma"/>
      <w:sz w:val="16"/>
      <w:szCs w:val="16"/>
      <w:lang w:val="en-IE"/>
    </w:rPr>
  </w:style>
  <w:style w:type="paragraph" w:customStyle="1" w:styleId="56B76DA6AACA4A03BBB08986E67173CD">
    <w:name w:val="56B76DA6AACA4A03BBB08986E67173CD"/>
    <w:rsid w:val="00E9690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45BCC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3AB3"/>
    <w:rPr>
      <w:rFonts w:ascii="Calibri" w:eastAsia="Calibri" w:hAnsi="Calibri"/>
      <w:sz w:val="22"/>
      <w:szCs w:val="22"/>
      <w:lang w:val="en-IE" w:eastAsia="en-IE"/>
    </w:rPr>
  </w:style>
  <w:style w:type="paragraph" w:styleId="ListParagraph">
    <w:name w:val="List Paragraph"/>
    <w:basedOn w:val="Normal"/>
    <w:uiPriority w:val="34"/>
    <w:qFormat/>
    <w:rsid w:val="00BC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roject%20Feedbac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Feedback</Template>
  <TotalTime>43</TotalTime>
  <Pages>2</Pages>
  <Words>338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Component submitted/ reviewed: Research</vt:lpstr>
    </vt:vector>
  </TitlesOfParts>
  <Company>.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Component submitted/ reviewed: Research</dc:title>
  <dc:creator>Preferred Customer</dc:creator>
  <cp:lastModifiedBy>Elizabeth Sherry</cp:lastModifiedBy>
  <cp:revision>69</cp:revision>
  <cp:lastPrinted>2016-03-02T11:03:00Z</cp:lastPrinted>
  <dcterms:created xsi:type="dcterms:W3CDTF">2021-02-16T10:24:00Z</dcterms:created>
  <dcterms:modified xsi:type="dcterms:W3CDTF">2021-02-16T18:34:00Z</dcterms:modified>
</cp:coreProperties>
</file>